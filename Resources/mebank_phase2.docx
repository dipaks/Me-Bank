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6D" w:rsidRDefault="00181209" w:rsidP="0095304E">
      <w:pPr>
        <w:jc w:val="center"/>
      </w:pPr>
      <w:r w:rsidRPr="00EF2D50">
        <w:rPr>
          <w:sz w:val="52"/>
        </w:rPr>
        <w:t>Me Bank</w:t>
      </w:r>
      <w:r w:rsidR="005D1140" w:rsidRPr="00EF2D50">
        <w:rPr>
          <w:sz w:val="52"/>
        </w:rPr>
        <w:t xml:space="preserve"> Phase 2</w:t>
      </w:r>
      <w:r w:rsidR="00EF2D50" w:rsidRPr="00EF2D50">
        <w:rPr>
          <w:sz w:val="52"/>
        </w:rPr>
        <w:t xml:space="preserve"> development</w:t>
      </w:r>
      <w:r w:rsidR="00B57523">
        <w:rPr>
          <w:noProof/>
          <w:lang w:eastAsia="en-AU"/>
        </w:rPr>
        <w:drawing>
          <wp:inline distT="0" distB="0" distL="0" distR="0">
            <wp:extent cx="5486400" cy="66198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5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23"/>
    <w:rsid w:val="000B5C8A"/>
    <w:rsid w:val="000C3A9B"/>
    <w:rsid w:val="00181209"/>
    <w:rsid w:val="001F25CF"/>
    <w:rsid w:val="002060CE"/>
    <w:rsid w:val="002238EE"/>
    <w:rsid w:val="00317C88"/>
    <w:rsid w:val="00335401"/>
    <w:rsid w:val="00357C6D"/>
    <w:rsid w:val="00372A98"/>
    <w:rsid w:val="00396668"/>
    <w:rsid w:val="0040078B"/>
    <w:rsid w:val="00571C02"/>
    <w:rsid w:val="005D1140"/>
    <w:rsid w:val="00605062"/>
    <w:rsid w:val="00655DFE"/>
    <w:rsid w:val="006C11A3"/>
    <w:rsid w:val="00711FE9"/>
    <w:rsid w:val="007F144A"/>
    <w:rsid w:val="00847C94"/>
    <w:rsid w:val="008869B3"/>
    <w:rsid w:val="00935E35"/>
    <w:rsid w:val="0095304E"/>
    <w:rsid w:val="009716C4"/>
    <w:rsid w:val="00980D37"/>
    <w:rsid w:val="00A21E1E"/>
    <w:rsid w:val="00A81AA7"/>
    <w:rsid w:val="00A864D8"/>
    <w:rsid w:val="00B57523"/>
    <w:rsid w:val="00BC6422"/>
    <w:rsid w:val="00CB27AD"/>
    <w:rsid w:val="00E50F5F"/>
    <w:rsid w:val="00EC79A9"/>
    <w:rsid w:val="00EE6327"/>
    <w:rsid w:val="00EF2D50"/>
    <w:rsid w:val="00F01CC2"/>
    <w:rsid w:val="00F76AE8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426E4-D5B2-4C21-B182-901E630B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97258D-0FD0-4906-B04D-A30D1DA9E72A}" type="doc">
      <dgm:prSet loTypeId="urn:microsoft.com/office/officeart/2005/8/layout/radial1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8E1C5F4-516D-4A15-A5BC-9DA874BA1D4D}">
      <dgm:prSet phldrT="[Text]"/>
      <dgm:spPr/>
      <dgm:t>
        <a:bodyPr/>
        <a:lstStyle/>
        <a:p>
          <a:r>
            <a:rPr lang="en-US"/>
            <a:t>Mebank Dynamic build</a:t>
          </a:r>
        </a:p>
      </dgm:t>
    </dgm:pt>
    <dgm:pt modelId="{6EA4826A-A326-42FE-A489-7B857B8524FB}" type="parTrans" cxnId="{BDAE67EB-F9D6-4CD8-AB1F-00B9665F9A08}">
      <dgm:prSet/>
      <dgm:spPr/>
      <dgm:t>
        <a:bodyPr/>
        <a:lstStyle/>
        <a:p>
          <a:endParaRPr lang="en-US"/>
        </a:p>
      </dgm:t>
    </dgm:pt>
    <dgm:pt modelId="{E8499FE8-9CB8-461B-A403-3A55B69D8664}" type="sibTrans" cxnId="{BDAE67EB-F9D6-4CD8-AB1F-00B9665F9A08}">
      <dgm:prSet/>
      <dgm:spPr/>
      <dgm:t>
        <a:bodyPr/>
        <a:lstStyle/>
        <a:p>
          <a:endParaRPr lang="en-US"/>
        </a:p>
      </dgm:t>
    </dgm:pt>
    <dgm:pt modelId="{8358D3D0-AF77-45DF-8294-85AEC671969F}">
      <dgm:prSet phldrT="[Text]"/>
      <dgm:spPr/>
      <dgm:t>
        <a:bodyPr/>
        <a:lstStyle/>
        <a:p>
          <a:r>
            <a:rPr lang="en-US"/>
            <a:t>Styles</a:t>
          </a:r>
        </a:p>
      </dgm:t>
    </dgm:pt>
    <dgm:pt modelId="{6142E263-EB28-4427-B03B-44F1BBD87668}" type="parTrans" cxnId="{655E3FC1-4E95-4E85-AAD5-F46436644051}">
      <dgm:prSet/>
      <dgm:spPr/>
      <dgm:t>
        <a:bodyPr/>
        <a:lstStyle/>
        <a:p>
          <a:endParaRPr lang="en-US"/>
        </a:p>
      </dgm:t>
    </dgm:pt>
    <dgm:pt modelId="{F84B8C4E-CE94-428D-9F29-87ADA1082827}" type="sibTrans" cxnId="{655E3FC1-4E95-4E85-AAD5-F46436644051}">
      <dgm:prSet/>
      <dgm:spPr/>
      <dgm:t>
        <a:bodyPr/>
        <a:lstStyle/>
        <a:p>
          <a:endParaRPr lang="en-US"/>
        </a:p>
      </dgm:t>
    </dgm:pt>
    <dgm:pt modelId="{B0045D8E-CDC4-467F-AC43-16FF58280EC5}">
      <dgm:prSet phldrT="[Text]"/>
      <dgm:spPr/>
      <dgm:t>
        <a:bodyPr/>
        <a:lstStyle/>
        <a:p>
          <a:r>
            <a:rPr lang="en-US"/>
            <a:t>Frames</a:t>
          </a:r>
        </a:p>
      </dgm:t>
    </dgm:pt>
    <dgm:pt modelId="{E24568A0-8301-422C-B640-EFF4B6750809}" type="parTrans" cxnId="{24101BE6-48C0-46B4-8D2F-338E3571063A}">
      <dgm:prSet/>
      <dgm:spPr/>
      <dgm:t>
        <a:bodyPr/>
        <a:lstStyle/>
        <a:p>
          <a:endParaRPr lang="en-US"/>
        </a:p>
      </dgm:t>
    </dgm:pt>
    <dgm:pt modelId="{4BE7B458-4A2B-46EA-890C-8E8F38B1664A}" type="sibTrans" cxnId="{24101BE6-48C0-46B4-8D2F-338E3571063A}">
      <dgm:prSet/>
      <dgm:spPr/>
      <dgm:t>
        <a:bodyPr/>
        <a:lstStyle/>
        <a:p>
          <a:endParaRPr lang="en-US"/>
        </a:p>
      </dgm:t>
    </dgm:pt>
    <dgm:pt modelId="{60348D6B-A32D-4977-9098-0206D4E6FA29}">
      <dgm:prSet phldrT="[Text]"/>
      <dgm:spPr/>
      <dgm:t>
        <a:bodyPr/>
        <a:lstStyle/>
        <a:p>
          <a:r>
            <a:rPr lang="en-US"/>
            <a:t>Transitions</a:t>
          </a:r>
        </a:p>
      </dgm:t>
    </dgm:pt>
    <dgm:pt modelId="{31AE118E-A0B1-40E9-A088-7E0304BAB30F}" type="parTrans" cxnId="{FA71D4EB-DD50-44F4-9FFA-B92E4A86BA48}">
      <dgm:prSet/>
      <dgm:spPr/>
      <dgm:t>
        <a:bodyPr/>
        <a:lstStyle/>
        <a:p>
          <a:endParaRPr lang="en-US"/>
        </a:p>
      </dgm:t>
    </dgm:pt>
    <dgm:pt modelId="{A6A9459B-9FCF-45DE-9F2C-8D8B964CD925}" type="sibTrans" cxnId="{FA71D4EB-DD50-44F4-9FFA-B92E4A86BA48}">
      <dgm:prSet/>
      <dgm:spPr/>
      <dgm:t>
        <a:bodyPr/>
        <a:lstStyle/>
        <a:p>
          <a:endParaRPr lang="en-US"/>
        </a:p>
      </dgm:t>
    </dgm:pt>
    <dgm:pt modelId="{EF854769-3B01-4514-B6BB-120247F92CE5}">
      <dgm:prSet/>
      <dgm:spPr/>
      <dgm:t>
        <a:bodyPr/>
        <a:lstStyle/>
        <a:p>
          <a:r>
            <a:rPr lang="en-US"/>
            <a:t>Left</a:t>
          </a:r>
        </a:p>
      </dgm:t>
    </dgm:pt>
    <dgm:pt modelId="{65C7EA60-C301-4FED-9835-494EDC961E10}" type="parTrans" cxnId="{206F79F3-9762-4AA3-BC56-B9AE015C6320}">
      <dgm:prSet/>
      <dgm:spPr/>
      <dgm:t>
        <a:bodyPr/>
        <a:lstStyle/>
        <a:p>
          <a:endParaRPr lang="en-US"/>
        </a:p>
      </dgm:t>
    </dgm:pt>
    <dgm:pt modelId="{AFE39E48-FDB0-44B1-8D96-9F97990CC177}" type="sibTrans" cxnId="{206F79F3-9762-4AA3-BC56-B9AE015C6320}">
      <dgm:prSet/>
      <dgm:spPr/>
      <dgm:t>
        <a:bodyPr/>
        <a:lstStyle/>
        <a:p>
          <a:endParaRPr lang="en-US"/>
        </a:p>
      </dgm:t>
    </dgm:pt>
    <dgm:pt modelId="{3C2FABAC-137F-4E54-BC17-7E4A2C98A99C}">
      <dgm:prSet/>
      <dgm:spPr/>
      <dgm:t>
        <a:bodyPr/>
        <a:lstStyle/>
        <a:p>
          <a:r>
            <a:rPr lang="en-US"/>
            <a:t>Center</a:t>
          </a:r>
        </a:p>
      </dgm:t>
    </dgm:pt>
    <dgm:pt modelId="{02B97FEB-BAF6-43FB-A242-E6F81B2FBDD2}" type="parTrans" cxnId="{DF59DD5E-E4FB-4A8A-8DA6-8A069152B9E3}">
      <dgm:prSet/>
      <dgm:spPr/>
      <dgm:t>
        <a:bodyPr/>
        <a:lstStyle/>
        <a:p>
          <a:endParaRPr lang="en-US"/>
        </a:p>
      </dgm:t>
    </dgm:pt>
    <dgm:pt modelId="{FA3C3EA1-A357-4A26-84E2-2AA58DC6694C}" type="sibTrans" cxnId="{DF59DD5E-E4FB-4A8A-8DA6-8A069152B9E3}">
      <dgm:prSet/>
      <dgm:spPr/>
      <dgm:t>
        <a:bodyPr/>
        <a:lstStyle/>
        <a:p>
          <a:endParaRPr lang="en-US"/>
        </a:p>
      </dgm:t>
    </dgm:pt>
    <dgm:pt modelId="{F3A381F6-AC15-44C3-9CF7-65D6B3529222}">
      <dgm:prSet/>
      <dgm:spPr/>
      <dgm:t>
        <a:bodyPr/>
        <a:lstStyle/>
        <a:p>
          <a:r>
            <a:rPr lang="en-US"/>
            <a:t>Optional (2-4 frames)</a:t>
          </a:r>
        </a:p>
      </dgm:t>
    </dgm:pt>
    <dgm:pt modelId="{844551E6-1B1A-4209-92C0-B097892B1D91}" type="parTrans" cxnId="{AA12C0A2-AAC5-4C3E-9CEC-4F12FD6854A0}">
      <dgm:prSet/>
      <dgm:spPr/>
      <dgm:t>
        <a:bodyPr/>
        <a:lstStyle/>
        <a:p>
          <a:endParaRPr lang="en-US"/>
        </a:p>
      </dgm:t>
    </dgm:pt>
    <dgm:pt modelId="{02F845FC-D67E-45C5-A635-C84612FE9F5C}" type="sibTrans" cxnId="{AA12C0A2-AAC5-4C3E-9CEC-4F12FD6854A0}">
      <dgm:prSet/>
      <dgm:spPr/>
      <dgm:t>
        <a:bodyPr/>
        <a:lstStyle/>
        <a:p>
          <a:endParaRPr lang="en-US"/>
        </a:p>
      </dgm:t>
    </dgm:pt>
    <dgm:pt modelId="{9517A333-75AA-4905-B748-4359677D3644}">
      <dgm:prSet/>
      <dgm:spPr/>
      <dgm:t>
        <a:bodyPr/>
        <a:lstStyle/>
        <a:p>
          <a:r>
            <a:rPr lang="en-US"/>
            <a:t>Fade</a:t>
          </a:r>
        </a:p>
      </dgm:t>
    </dgm:pt>
    <dgm:pt modelId="{9E8863F9-6A98-47BD-A934-17116111A69B}" type="parTrans" cxnId="{040C134F-9B32-41E9-93D6-19114053701F}">
      <dgm:prSet/>
      <dgm:spPr/>
      <dgm:t>
        <a:bodyPr/>
        <a:lstStyle/>
        <a:p>
          <a:endParaRPr lang="en-US"/>
        </a:p>
      </dgm:t>
    </dgm:pt>
    <dgm:pt modelId="{263CA625-380D-4D03-AD8D-E4C09F182F12}" type="sibTrans" cxnId="{040C134F-9B32-41E9-93D6-19114053701F}">
      <dgm:prSet/>
      <dgm:spPr/>
      <dgm:t>
        <a:bodyPr/>
        <a:lstStyle/>
        <a:p>
          <a:endParaRPr lang="en-US"/>
        </a:p>
      </dgm:t>
    </dgm:pt>
    <dgm:pt modelId="{3B2BEB15-0DD2-4341-8A1B-F6EAF5C7CCAD}">
      <dgm:prSet/>
      <dgm:spPr/>
      <dgm:t>
        <a:bodyPr/>
        <a:lstStyle/>
        <a:p>
          <a:r>
            <a:rPr lang="en-US"/>
            <a:t>Slide</a:t>
          </a:r>
        </a:p>
      </dgm:t>
    </dgm:pt>
    <dgm:pt modelId="{058BF5D3-5422-44D2-8C48-E7F321D007BF}" type="parTrans" cxnId="{5624240E-B55F-4460-A7CC-7F45935D3E1E}">
      <dgm:prSet/>
      <dgm:spPr/>
      <dgm:t>
        <a:bodyPr/>
        <a:lstStyle/>
        <a:p>
          <a:endParaRPr lang="en-US"/>
        </a:p>
      </dgm:t>
    </dgm:pt>
    <dgm:pt modelId="{60B1A84C-3451-408F-8478-94A082C409EA}" type="sibTrans" cxnId="{5624240E-B55F-4460-A7CC-7F45935D3E1E}">
      <dgm:prSet/>
      <dgm:spPr/>
      <dgm:t>
        <a:bodyPr/>
        <a:lstStyle/>
        <a:p>
          <a:endParaRPr lang="en-US"/>
        </a:p>
      </dgm:t>
    </dgm:pt>
    <dgm:pt modelId="{1221060B-6697-480D-B0BC-DA458BE0ACC2}">
      <dgm:prSet/>
      <dgm:spPr/>
      <dgm:t>
        <a:bodyPr/>
        <a:lstStyle/>
        <a:p>
          <a:r>
            <a:rPr lang="en-US"/>
            <a:t>Left/Right</a:t>
          </a:r>
        </a:p>
      </dgm:t>
    </dgm:pt>
    <dgm:pt modelId="{665C2F15-1EAA-4E07-B46A-D5D1CCE1EAD5}" type="parTrans" cxnId="{2D6BAD34-8760-4326-A2CA-3F325B13BCE9}">
      <dgm:prSet/>
      <dgm:spPr/>
      <dgm:t>
        <a:bodyPr/>
        <a:lstStyle/>
        <a:p>
          <a:endParaRPr lang="en-US"/>
        </a:p>
      </dgm:t>
    </dgm:pt>
    <dgm:pt modelId="{72AE9660-068A-42F2-87EA-A70B9A3151C3}" type="sibTrans" cxnId="{2D6BAD34-8760-4326-A2CA-3F325B13BCE9}">
      <dgm:prSet/>
      <dgm:spPr/>
      <dgm:t>
        <a:bodyPr/>
        <a:lstStyle/>
        <a:p>
          <a:endParaRPr lang="en-US"/>
        </a:p>
      </dgm:t>
    </dgm:pt>
    <dgm:pt modelId="{E03ACE13-A2E6-4041-94B2-AA5B641603FA}">
      <dgm:prSet/>
      <dgm:spPr/>
      <dgm:t>
        <a:bodyPr/>
        <a:lstStyle/>
        <a:p>
          <a:r>
            <a:rPr lang="en-US"/>
            <a:t>Top/Bottom</a:t>
          </a:r>
        </a:p>
      </dgm:t>
    </dgm:pt>
    <dgm:pt modelId="{DED6F109-8BD5-4581-8559-451638B67D52}" type="parTrans" cxnId="{E1EABD9D-6F13-4C1B-8217-BAEADC142E9D}">
      <dgm:prSet/>
      <dgm:spPr/>
      <dgm:t>
        <a:bodyPr/>
        <a:lstStyle/>
        <a:p>
          <a:endParaRPr lang="en-US"/>
        </a:p>
      </dgm:t>
    </dgm:pt>
    <dgm:pt modelId="{758DCD70-D58B-47A0-BE74-4B9D7CC11A7E}" type="sibTrans" cxnId="{E1EABD9D-6F13-4C1B-8217-BAEADC142E9D}">
      <dgm:prSet/>
      <dgm:spPr/>
      <dgm:t>
        <a:bodyPr/>
        <a:lstStyle/>
        <a:p>
          <a:endParaRPr lang="en-US"/>
        </a:p>
      </dgm:t>
    </dgm:pt>
    <dgm:pt modelId="{B169BCC6-09D6-4685-8666-2EB4467F9037}">
      <dgm:prSet/>
      <dgm:spPr/>
      <dgm:t>
        <a:bodyPr/>
        <a:lstStyle/>
        <a:p>
          <a:r>
            <a:rPr lang="en-US"/>
            <a:t>Font styles</a:t>
          </a:r>
        </a:p>
      </dgm:t>
    </dgm:pt>
    <dgm:pt modelId="{395CA04C-FCA6-46A6-B744-BB2A6B671B21}" type="parTrans" cxnId="{BC9B8780-EAD7-4398-8A1F-90BFD1A5FC9B}">
      <dgm:prSet/>
      <dgm:spPr/>
      <dgm:t>
        <a:bodyPr/>
        <a:lstStyle/>
        <a:p>
          <a:endParaRPr lang="en-US"/>
        </a:p>
      </dgm:t>
    </dgm:pt>
    <dgm:pt modelId="{9528DC8F-391D-47F5-97BC-A8338BBB0BEB}" type="sibTrans" cxnId="{BC9B8780-EAD7-4398-8A1F-90BFD1A5FC9B}">
      <dgm:prSet/>
      <dgm:spPr/>
      <dgm:t>
        <a:bodyPr/>
        <a:lstStyle/>
        <a:p>
          <a:endParaRPr lang="en-US"/>
        </a:p>
      </dgm:t>
    </dgm:pt>
    <dgm:pt modelId="{14DD5347-71AA-422F-99DF-7D2AD662B603}">
      <dgm:prSet/>
      <dgm:spPr/>
      <dgm:t>
        <a:bodyPr/>
        <a:lstStyle/>
        <a:p>
          <a:r>
            <a:rPr lang="en-US"/>
            <a:t>Dropdown menu</a:t>
          </a:r>
        </a:p>
      </dgm:t>
    </dgm:pt>
    <dgm:pt modelId="{3E9F8E47-F5D0-481B-A3CF-82B2F5438B43}" type="parTrans" cxnId="{B1CA5173-9E7F-4FDF-9171-542A7F08DBC4}">
      <dgm:prSet/>
      <dgm:spPr/>
      <dgm:t>
        <a:bodyPr/>
        <a:lstStyle/>
        <a:p>
          <a:endParaRPr lang="en-US"/>
        </a:p>
      </dgm:t>
    </dgm:pt>
    <dgm:pt modelId="{E2C2CB7A-863B-4E0E-9FFD-4BB802FC0116}" type="sibTrans" cxnId="{B1CA5173-9E7F-4FDF-9171-542A7F08DBC4}">
      <dgm:prSet/>
      <dgm:spPr/>
      <dgm:t>
        <a:bodyPr/>
        <a:lstStyle/>
        <a:p>
          <a:endParaRPr lang="en-US"/>
        </a:p>
      </dgm:t>
    </dgm:pt>
    <dgm:pt modelId="{DAE63E9B-F15A-43D2-9F3A-4A45DCF790AF}">
      <dgm:prSet/>
      <dgm:spPr/>
      <dgm:t>
        <a:bodyPr/>
        <a:lstStyle/>
        <a:p>
          <a:r>
            <a:rPr lang="en-US"/>
            <a:t>Additional</a:t>
          </a:r>
        </a:p>
      </dgm:t>
    </dgm:pt>
    <dgm:pt modelId="{4EF72E27-A26D-4084-8CAF-2968D3ED35B3}" type="parTrans" cxnId="{E9D45B9A-C5BF-4089-9C11-87E35C99D4EC}">
      <dgm:prSet/>
      <dgm:spPr/>
      <dgm:t>
        <a:bodyPr/>
        <a:lstStyle/>
        <a:p>
          <a:endParaRPr lang="en-US"/>
        </a:p>
      </dgm:t>
    </dgm:pt>
    <dgm:pt modelId="{60D8446A-3E16-4DC8-971E-A71E5579DE6F}" type="sibTrans" cxnId="{E9D45B9A-C5BF-4089-9C11-87E35C99D4EC}">
      <dgm:prSet/>
      <dgm:spPr/>
      <dgm:t>
        <a:bodyPr/>
        <a:lstStyle/>
        <a:p>
          <a:endParaRPr lang="en-US"/>
        </a:p>
      </dgm:t>
    </dgm:pt>
    <dgm:pt modelId="{E95BAEF5-C65F-4A1D-BF59-394D030BE378}">
      <dgm:prSet/>
      <dgm:spPr/>
      <dgm:t>
        <a:bodyPr/>
        <a:lstStyle/>
        <a:p>
          <a:r>
            <a:rPr lang="en-US"/>
            <a:t>Rate formatting</a:t>
          </a:r>
        </a:p>
      </dgm:t>
    </dgm:pt>
    <dgm:pt modelId="{AE69F6F8-4493-494D-BC29-4EE1F0BA7B31}" type="parTrans" cxnId="{6DF7A7F3-FFE6-4735-B839-C878CD6B22E6}">
      <dgm:prSet/>
      <dgm:spPr/>
      <dgm:t>
        <a:bodyPr/>
        <a:lstStyle/>
        <a:p>
          <a:endParaRPr lang="en-US"/>
        </a:p>
      </dgm:t>
    </dgm:pt>
    <dgm:pt modelId="{0A95A1FE-FEDB-4872-B8B5-392E9552FF1B}" type="sibTrans" cxnId="{6DF7A7F3-FFE6-4735-B839-C878CD6B22E6}">
      <dgm:prSet/>
      <dgm:spPr/>
      <dgm:t>
        <a:bodyPr/>
        <a:lstStyle/>
        <a:p>
          <a:endParaRPr lang="en-US"/>
        </a:p>
      </dgm:t>
    </dgm:pt>
    <dgm:pt modelId="{2248BFE2-6932-45CD-93BE-4AD1B6AC31B5}">
      <dgm:prSet/>
      <dgm:spPr/>
      <dgm:t>
        <a:bodyPr/>
        <a:lstStyle/>
        <a:p>
          <a:r>
            <a:rPr lang="en-US"/>
            <a:t>Video Assets</a:t>
          </a:r>
        </a:p>
      </dgm:t>
    </dgm:pt>
    <dgm:pt modelId="{D5D1D766-F227-41E1-8989-CAA8BAAC8572}" type="parTrans" cxnId="{0DAAEEA9-43B8-417C-A3C5-B274E9232A14}">
      <dgm:prSet/>
      <dgm:spPr/>
      <dgm:t>
        <a:bodyPr/>
        <a:lstStyle/>
        <a:p>
          <a:endParaRPr lang="en-US"/>
        </a:p>
      </dgm:t>
    </dgm:pt>
    <dgm:pt modelId="{DCD212CC-1916-4C62-9ECF-12C4AEC41F8B}" type="sibTrans" cxnId="{0DAAEEA9-43B8-417C-A3C5-B274E9232A14}">
      <dgm:prSet/>
      <dgm:spPr/>
      <dgm:t>
        <a:bodyPr/>
        <a:lstStyle/>
        <a:p>
          <a:endParaRPr lang="en-US"/>
        </a:p>
      </dgm:t>
    </dgm:pt>
    <dgm:pt modelId="{FAF2480E-0587-4565-9E94-26FBC7CBE7CE}">
      <dgm:prSet/>
      <dgm:spPr/>
      <dgm:t>
        <a:bodyPr/>
        <a:lstStyle/>
        <a:p>
          <a:r>
            <a:rPr lang="en-US"/>
            <a:t>Leaderboard (Image copy expanding)</a:t>
          </a:r>
        </a:p>
      </dgm:t>
    </dgm:pt>
    <dgm:pt modelId="{B46BA2CB-C8E0-437B-B025-7433B6DA1E50}" type="parTrans" cxnId="{B4C21ADB-AE5B-45D2-AC75-DC0F0522E1F8}">
      <dgm:prSet/>
      <dgm:spPr/>
      <dgm:t>
        <a:bodyPr/>
        <a:lstStyle/>
        <a:p>
          <a:endParaRPr lang="en-US"/>
        </a:p>
      </dgm:t>
    </dgm:pt>
    <dgm:pt modelId="{6C211CC4-E084-42F0-A8CB-CEBCC68416CD}" type="sibTrans" cxnId="{B4C21ADB-AE5B-45D2-AC75-DC0F0522E1F8}">
      <dgm:prSet/>
      <dgm:spPr/>
      <dgm:t>
        <a:bodyPr/>
        <a:lstStyle/>
        <a:p>
          <a:endParaRPr lang="en-US"/>
        </a:p>
      </dgm:t>
    </dgm:pt>
    <dgm:pt modelId="{7EE7B9DA-EC69-4671-A80C-1A00CCAF08F8}">
      <dgm:prSet/>
      <dgm:spPr/>
      <dgm:t>
        <a:bodyPr/>
        <a:lstStyle/>
        <a:p>
          <a:r>
            <a:rPr lang="en-US"/>
            <a:t>T&amp;CS</a:t>
          </a:r>
        </a:p>
      </dgm:t>
    </dgm:pt>
    <dgm:pt modelId="{C60FFC8F-97AB-417F-981F-E6A5974EFC24}" type="parTrans" cxnId="{D76559B2-1AE2-4571-B103-9C7F7BAB68B2}">
      <dgm:prSet/>
      <dgm:spPr/>
      <dgm:t>
        <a:bodyPr/>
        <a:lstStyle/>
        <a:p>
          <a:endParaRPr lang="en-US"/>
        </a:p>
      </dgm:t>
    </dgm:pt>
    <dgm:pt modelId="{1C9405AA-DD49-4D89-B23F-E5B413F56EC2}" type="sibTrans" cxnId="{D76559B2-1AE2-4571-B103-9C7F7BAB68B2}">
      <dgm:prSet/>
      <dgm:spPr/>
      <dgm:t>
        <a:bodyPr/>
        <a:lstStyle/>
        <a:p>
          <a:endParaRPr lang="en-US"/>
        </a:p>
      </dgm:t>
    </dgm:pt>
    <dgm:pt modelId="{FC23F025-FAB4-4B4B-A25B-25AE9E67D5F7}">
      <dgm:prSet/>
      <dgm:spPr/>
      <dgm:t>
        <a:bodyPr/>
        <a:lstStyle/>
        <a:p>
          <a:r>
            <a:rPr lang="en-US"/>
            <a:t>Expand/Collapse on click</a:t>
          </a:r>
        </a:p>
      </dgm:t>
    </dgm:pt>
    <dgm:pt modelId="{E188EE4C-6DFD-4F7B-A166-CD10237381A0}" type="parTrans" cxnId="{E9E90479-E5B3-4F2A-8835-9FAFEF185578}">
      <dgm:prSet/>
      <dgm:spPr/>
      <dgm:t>
        <a:bodyPr/>
        <a:lstStyle/>
        <a:p>
          <a:endParaRPr lang="en-US"/>
        </a:p>
      </dgm:t>
    </dgm:pt>
    <dgm:pt modelId="{E89AA446-CA14-48CE-A2F4-76018EEEC442}" type="sibTrans" cxnId="{E9E90479-E5B3-4F2A-8835-9FAFEF185578}">
      <dgm:prSet/>
      <dgm:spPr/>
      <dgm:t>
        <a:bodyPr/>
        <a:lstStyle/>
        <a:p>
          <a:endParaRPr lang="en-US"/>
        </a:p>
      </dgm:t>
    </dgm:pt>
    <dgm:pt modelId="{B17A469E-AC2B-4EA1-8FF1-148AE0735981}">
      <dgm:prSet/>
      <dgm:spPr/>
      <dgm:t>
        <a:bodyPr/>
        <a:lstStyle/>
        <a:p>
          <a:r>
            <a:rPr lang="en-US"/>
            <a:t>Sizes (S/M/L/XL/XXL)</a:t>
          </a:r>
        </a:p>
      </dgm:t>
    </dgm:pt>
    <dgm:pt modelId="{50011C3C-BA51-4A10-8E2C-5B0D0CCE44AC}" type="parTrans" cxnId="{4CCCC393-DEDE-4BFE-88FF-8FD7698BBD01}">
      <dgm:prSet/>
      <dgm:spPr/>
      <dgm:t>
        <a:bodyPr/>
        <a:lstStyle/>
        <a:p>
          <a:endParaRPr lang="en-US"/>
        </a:p>
      </dgm:t>
    </dgm:pt>
    <dgm:pt modelId="{296881A4-1C26-44AE-9EFC-C5E794B0B424}" type="sibTrans" cxnId="{4CCCC393-DEDE-4BFE-88FF-8FD7698BBD01}">
      <dgm:prSet/>
      <dgm:spPr/>
      <dgm:t>
        <a:bodyPr/>
        <a:lstStyle/>
        <a:p>
          <a:endParaRPr lang="en-US"/>
        </a:p>
      </dgm:t>
    </dgm:pt>
    <dgm:pt modelId="{79D845C1-A0BB-4FA0-8910-F8A4448E1C9F}" type="pres">
      <dgm:prSet presAssocID="{8897258D-0FD0-4906-B04D-A30D1DA9E72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B7D7917-854B-4E2F-9B47-BA98B8C9F92D}" type="pres">
      <dgm:prSet presAssocID="{98E1C5F4-516D-4A15-A5BC-9DA874BA1D4D}" presName="centerShape" presStyleLbl="node0" presStyleIdx="0" presStyleCnt="1"/>
      <dgm:spPr/>
      <dgm:t>
        <a:bodyPr/>
        <a:lstStyle/>
        <a:p>
          <a:endParaRPr lang="en-US"/>
        </a:p>
      </dgm:t>
    </dgm:pt>
    <dgm:pt modelId="{EE6CE239-1A97-4C32-9741-C67583F8FCB8}" type="pres">
      <dgm:prSet presAssocID="{6142E263-EB28-4427-B03B-44F1BBD87668}" presName="Name9" presStyleLbl="parChTrans1D2" presStyleIdx="0" presStyleCnt="6"/>
      <dgm:spPr/>
      <dgm:t>
        <a:bodyPr/>
        <a:lstStyle/>
        <a:p>
          <a:endParaRPr lang="en-US"/>
        </a:p>
      </dgm:t>
    </dgm:pt>
    <dgm:pt modelId="{BAF10620-6797-48DC-A008-19EF2453959B}" type="pres">
      <dgm:prSet presAssocID="{6142E263-EB28-4427-B03B-44F1BBD87668}" presName="connTx" presStyleLbl="parChTrans1D2" presStyleIdx="0" presStyleCnt="6"/>
      <dgm:spPr/>
      <dgm:t>
        <a:bodyPr/>
        <a:lstStyle/>
        <a:p>
          <a:endParaRPr lang="en-US"/>
        </a:p>
      </dgm:t>
    </dgm:pt>
    <dgm:pt modelId="{20C52D60-4287-4D4D-B988-B37A69FFADC0}" type="pres">
      <dgm:prSet presAssocID="{8358D3D0-AF77-45DF-8294-85AEC671969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5218EB-7AE1-420E-8CEF-287976432E03}" type="pres">
      <dgm:prSet presAssocID="{E24568A0-8301-422C-B640-EFF4B6750809}" presName="Name9" presStyleLbl="parChTrans1D2" presStyleIdx="1" presStyleCnt="6"/>
      <dgm:spPr/>
      <dgm:t>
        <a:bodyPr/>
        <a:lstStyle/>
        <a:p>
          <a:endParaRPr lang="en-US"/>
        </a:p>
      </dgm:t>
    </dgm:pt>
    <dgm:pt modelId="{986AF5E4-3C30-4C10-867C-F3F5A37E9ED2}" type="pres">
      <dgm:prSet presAssocID="{E24568A0-8301-422C-B640-EFF4B6750809}" presName="connTx" presStyleLbl="parChTrans1D2" presStyleIdx="1" presStyleCnt="6"/>
      <dgm:spPr/>
      <dgm:t>
        <a:bodyPr/>
        <a:lstStyle/>
        <a:p>
          <a:endParaRPr lang="en-US"/>
        </a:p>
      </dgm:t>
    </dgm:pt>
    <dgm:pt modelId="{D854B68C-F918-42A0-81A2-BFB617D1148F}" type="pres">
      <dgm:prSet presAssocID="{B0045D8E-CDC4-467F-AC43-16FF58280EC5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9CB5FE-A91F-475B-8553-A2054A9FCFE3}" type="pres">
      <dgm:prSet presAssocID="{31AE118E-A0B1-40E9-A088-7E0304BAB30F}" presName="Name9" presStyleLbl="parChTrans1D2" presStyleIdx="2" presStyleCnt="6"/>
      <dgm:spPr/>
      <dgm:t>
        <a:bodyPr/>
        <a:lstStyle/>
        <a:p>
          <a:endParaRPr lang="en-US"/>
        </a:p>
      </dgm:t>
    </dgm:pt>
    <dgm:pt modelId="{420AB675-F17F-4651-8275-ED20258BC31B}" type="pres">
      <dgm:prSet presAssocID="{31AE118E-A0B1-40E9-A088-7E0304BAB30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309C5752-EF68-4205-A16D-1AD0B94A9010}" type="pres">
      <dgm:prSet presAssocID="{60348D6B-A32D-4977-9098-0206D4E6FA29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BDE674-76D5-498A-84CE-E9CA714346E3}" type="pres">
      <dgm:prSet presAssocID="{395CA04C-FCA6-46A6-B744-BB2A6B671B21}" presName="Name9" presStyleLbl="parChTrans1D2" presStyleIdx="3" presStyleCnt="6"/>
      <dgm:spPr/>
      <dgm:t>
        <a:bodyPr/>
        <a:lstStyle/>
        <a:p>
          <a:endParaRPr lang="en-US"/>
        </a:p>
      </dgm:t>
    </dgm:pt>
    <dgm:pt modelId="{443DDE0C-9E12-49BA-A60B-7D9538C02ED9}" type="pres">
      <dgm:prSet presAssocID="{395CA04C-FCA6-46A6-B744-BB2A6B671B21}" presName="connTx" presStyleLbl="parChTrans1D2" presStyleIdx="3" presStyleCnt="6"/>
      <dgm:spPr/>
      <dgm:t>
        <a:bodyPr/>
        <a:lstStyle/>
        <a:p>
          <a:endParaRPr lang="en-US"/>
        </a:p>
      </dgm:t>
    </dgm:pt>
    <dgm:pt modelId="{06745AF6-9027-42F0-B8FA-1FAABE68E069}" type="pres">
      <dgm:prSet presAssocID="{B169BCC6-09D6-4685-8666-2EB4467F903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75A72C-BB7A-425D-8F21-73118D278201}" type="pres">
      <dgm:prSet presAssocID="{4EF72E27-A26D-4084-8CAF-2968D3ED35B3}" presName="Name9" presStyleLbl="parChTrans1D2" presStyleIdx="4" presStyleCnt="6"/>
      <dgm:spPr/>
      <dgm:t>
        <a:bodyPr/>
        <a:lstStyle/>
        <a:p>
          <a:endParaRPr lang="en-US"/>
        </a:p>
      </dgm:t>
    </dgm:pt>
    <dgm:pt modelId="{16B18C99-B31A-4BD9-B7F3-70AC678186BA}" type="pres">
      <dgm:prSet presAssocID="{4EF72E27-A26D-4084-8CAF-2968D3ED35B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B5C019A-2C34-4E1B-9640-9779CE14C96E}" type="pres">
      <dgm:prSet presAssocID="{DAE63E9B-F15A-43D2-9F3A-4A45DCF790A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10507D-37A6-4C3D-855B-30E033F4BF39}" type="pres">
      <dgm:prSet presAssocID="{C60FFC8F-97AB-417F-981F-E6A5974EFC24}" presName="Name9" presStyleLbl="parChTrans1D2" presStyleIdx="5" presStyleCnt="6"/>
      <dgm:spPr/>
      <dgm:t>
        <a:bodyPr/>
        <a:lstStyle/>
        <a:p>
          <a:endParaRPr lang="en-US"/>
        </a:p>
      </dgm:t>
    </dgm:pt>
    <dgm:pt modelId="{71F7C60D-C743-4C59-ABDF-190C10A0D0D7}" type="pres">
      <dgm:prSet presAssocID="{C60FFC8F-97AB-417F-981F-E6A5974EFC24}" presName="connTx" presStyleLbl="parChTrans1D2" presStyleIdx="5" presStyleCnt="6"/>
      <dgm:spPr/>
      <dgm:t>
        <a:bodyPr/>
        <a:lstStyle/>
        <a:p>
          <a:endParaRPr lang="en-US"/>
        </a:p>
      </dgm:t>
    </dgm:pt>
    <dgm:pt modelId="{78D3DA12-86B3-4AA8-BEE9-5E0F2748B73D}" type="pres">
      <dgm:prSet presAssocID="{7EE7B9DA-EC69-4671-A80C-1A00CCAF08F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16E0F25-4480-4FF1-8BE7-80B84C06303F}" type="presOf" srcId="{EF854769-3B01-4514-B6BB-120247F92CE5}" destId="{20C52D60-4287-4D4D-B988-B37A69FFADC0}" srcOrd="0" destOrd="1" presId="urn:microsoft.com/office/officeart/2005/8/layout/radial1"/>
    <dgm:cxn modelId="{E9D45B9A-C5BF-4089-9C11-87E35C99D4EC}" srcId="{98E1C5F4-516D-4A15-A5BC-9DA874BA1D4D}" destId="{DAE63E9B-F15A-43D2-9F3A-4A45DCF790AF}" srcOrd="4" destOrd="0" parTransId="{4EF72E27-A26D-4084-8CAF-2968D3ED35B3}" sibTransId="{60D8446A-3E16-4DC8-971E-A71E5579DE6F}"/>
    <dgm:cxn modelId="{7D068824-B6E2-4FCB-989F-8DA79FEEC46B}" type="presOf" srcId="{6142E263-EB28-4427-B03B-44F1BBD87668}" destId="{BAF10620-6797-48DC-A008-19EF2453959B}" srcOrd="1" destOrd="0" presId="urn:microsoft.com/office/officeart/2005/8/layout/radial1"/>
    <dgm:cxn modelId="{DE5A8054-30F9-445D-B40A-A26123D3D792}" type="presOf" srcId="{31AE118E-A0B1-40E9-A088-7E0304BAB30F}" destId="{179CB5FE-A91F-475B-8553-A2054A9FCFE3}" srcOrd="0" destOrd="0" presId="urn:microsoft.com/office/officeart/2005/8/layout/radial1"/>
    <dgm:cxn modelId="{D76559B2-1AE2-4571-B103-9C7F7BAB68B2}" srcId="{98E1C5F4-516D-4A15-A5BC-9DA874BA1D4D}" destId="{7EE7B9DA-EC69-4671-A80C-1A00CCAF08F8}" srcOrd="5" destOrd="0" parTransId="{C60FFC8F-97AB-417F-981F-E6A5974EFC24}" sibTransId="{1C9405AA-DD49-4D89-B23F-E5B413F56EC2}"/>
    <dgm:cxn modelId="{5624240E-B55F-4460-A7CC-7F45935D3E1E}" srcId="{60348D6B-A32D-4977-9098-0206D4E6FA29}" destId="{3B2BEB15-0DD2-4341-8A1B-F6EAF5C7CCAD}" srcOrd="1" destOrd="0" parTransId="{058BF5D3-5422-44D2-8C48-E7F321D007BF}" sibTransId="{60B1A84C-3451-408F-8478-94A082C409EA}"/>
    <dgm:cxn modelId="{FA71D4EB-DD50-44F4-9FFA-B92E4A86BA48}" srcId="{98E1C5F4-516D-4A15-A5BC-9DA874BA1D4D}" destId="{60348D6B-A32D-4977-9098-0206D4E6FA29}" srcOrd="2" destOrd="0" parTransId="{31AE118E-A0B1-40E9-A088-7E0304BAB30F}" sibTransId="{A6A9459B-9FCF-45DE-9F2C-8D8B964CD925}"/>
    <dgm:cxn modelId="{D4B18914-035F-4940-B7B2-71408075D78B}" type="presOf" srcId="{DAE63E9B-F15A-43D2-9F3A-4A45DCF790AF}" destId="{6B5C019A-2C34-4E1B-9640-9779CE14C96E}" srcOrd="0" destOrd="0" presId="urn:microsoft.com/office/officeart/2005/8/layout/radial1"/>
    <dgm:cxn modelId="{FC61E5A4-6FD1-40E2-8FE0-AC50594AD3E5}" type="presOf" srcId="{E24568A0-8301-422C-B640-EFF4B6750809}" destId="{986AF5E4-3C30-4C10-867C-F3F5A37E9ED2}" srcOrd="1" destOrd="0" presId="urn:microsoft.com/office/officeart/2005/8/layout/radial1"/>
    <dgm:cxn modelId="{44F96899-B869-4674-A51D-6FB10163C4C5}" type="presOf" srcId="{8358D3D0-AF77-45DF-8294-85AEC671969F}" destId="{20C52D60-4287-4D4D-B988-B37A69FFADC0}" srcOrd="0" destOrd="0" presId="urn:microsoft.com/office/officeart/2005/8/layout/radial1"/>
    <dgm:cxn modelId="{D67F51BB-5239-4A65-95C6-6B9B419F3136}" type="presOf" srcId="{C60FFC8F-97AB-417F-981F-E6A5974EFC24}" destId="{71F7C60D-C743-4C59-ABDF-190C10A0D0D7}" srcOrd="1" destOrd="0" presId="urn:microsoft.com/office/officeart/2005/8/layout/radial1"/>
    <dgm:cxn modelId="{C5185D0A-5966-40DE-9975-BD41C0581C19}" type="presOf" srcId="{E95BAEF5-C65F-4A1D-BF59-394D030BE378}" destId="{6B5C019A-2C34-4E1B-9640-9779CE14C96E}" srcOrd="0" destOrd="1" presId="urn:microsoft.com/office/officeart/2005/8/layout/radial1"/>
    <dgm:cxn modelId="{1AB74894-0D1A-4732-9B78-AA5C3323247A}" type="presOf" srcId="{98E1C5F4-516D-4A15-A5BC-9DA874BA1D4D}" destId="{EB7D7917-854B-4E2F-9B47-BA98B8C9F92D}" srcOrd="0" destOrd="0" presId="urn:microsoft.com/office/officeart/2005/8/layout/radial1"/>
    <dgm:cxn modelId="{7623B1F5-D1FE-4703-A40A-7A5DE2DACB24}" type="presOf" srcId="{395CA04C-FCA6-46A6-B744-BB2A6B671B21}" destId="{EABDE674-76D5-498A-84CE-E9CA714346E3}" srcOrd="0" destOrd="0" presId="urn:microsoft.com/office/officeart/2005/8/layout/radial1"/>
    <dgm:cxn modelId="{83CDD803-88B0-466E-ADDE-A2C7287A76D4}" type="presOf" srcId="{31AE118E-A0B1-40E9-A088-7E0304BAB30F}" destId="{420AB675-F17F-4651-8275-ED20258BC31B}" srcOrd="1" destOrd="0" presId="urn:microsoft.com/office/officeart/2005/8/layout/radial1"/>
    <dgm:cxn modelId="{4CCCC393-DEDE-4BFE-88FF-8FD7698BBD01}" srcId="{B169BCC6-09D6-4685-8666-2EB4467F9037}" destId="{B17A469E-AC2B-4EA1-8FF1-148AE0735981}" srcOrd="1" destOrd="0" parTransId="{50011C3C-BA51-4A10-8E2C-5B0D0CCE44AC}" sibTransId="{296881A4-1C26-44AE-9EFC-C5E794B0B424}"/>
    <dgm:cxn modelId="{24101BE6-48C0-46B4-8D2F-338E3571063A}" srcId="{98E1C5F4-516D-4A15-A5BC-9DA874BA1D4D}" destId="{B0045D8E-CDC4-467F-AC43-16FF58280EC5}" srcOrd="1" destOrd="0" parTransId="{E24568A0-8301-422C-B640-EFF4B6750809}" sibTransId="{4BE7B458-4A2B-46EA-890C-8E8F38B1664A}"/>
    <dgm:cxn modelId="{C23F9FA4-841A-4ECA-9208-C2E644360E4E}" type="presOf" srcId="{60348D6B-A32D-4977-9098-0206D4E6FA29}" destId="{309C5752-EF68-4205-A16D-1AD0B94A9010}" srcOrd="0" destOrd="0" presId="urn:microsoft.com/office/officeart/2005/8/layout/radial1"/>
    <dgm:cxn modelId="{8A545F35-8EFA-44FD-8F69-80C8376B4E13}" type="presOf" srcId="{3B2BEB15-0DD2-4341-8A1B-F6EAF5C7CCAD}" destId="{309C5752-EF68-4205-A16D-1AD0B94A9010}" srcOrd="0" destOrd="2" presId="urn:microsoft.com/office/officeart/2005/8/layout/radial1"/>
    <dgm:cxn modelId="{2CD16721-0C25-4ED0-9381-EE33EA4EAB3F}" type="presOf" srcId="{FAF2480E-0587-4565-9E94-26FBC7CBE7CE}" destId="{6B5C019A-2C34-4E1B-9640-9779CE14C96E}" srcOrd="0" destOrd="3" presId="urn:microsoft.com/office/officeart/2005/8/layout/radial1"/>
    <dgm:cxn modelId="{5A3C6681-DD5D-4733-B4F8-53F2C0EE0E87}" type="presOf" srcId="{F3A381F6-AC15-44C3-9CF7-65D6B3529222}" destId="{D854B68C-F918-42A0-81A2-BFB617D1148F}" srcOrd="0" destOrd="1" presId="urn:microsoft.com/office/officeart/2005/8/layout/radial1"/>
    <dgm:cxn modelId="{54D152E3-28A2-4053-8390-FD5599A5BD1D}" type="presOf" srcId="{3C2FABAC-137F-4E54-BC17-7E4A2C98A99C}" destId="{20C52D60-4287-4D4D-B988-B37A69FFADC0}" srcOrd="0" destOrd="2" presId="urn:microsoft.com/office/officeart/2005/8/layout/radial1"/>
    <dgm:cxn modelId="{17075517-22EB-490F-A288-0F5698CD6461}" type="presOf" srcId="{7EE7B9DA-EC69-4671-A80C-1A00CCAF08F8}" destId="{78D3DA12-86B3-4AA8-BEE9-5E0F2748B73D}" srcOrd="0" destOrd="0" presId="urn:microsoft.com/office/officeart/2005/8/layout/radial1"/>
    <dgm:cxn modelId="{AA12C0A2-AAC5-4C3E-9CEC-4F12FD6854A0}" srcId="{B0045D8E-CDC4-467F-AC43-16FF58280EC5}" destId="{F3A381F6-AC15-44C3-9CF7-65D6B3529222}" srcOrd="0" destOrd="0" parTransId="{844551E6-1B1A-4209-92C0-B097892B1D91}" sibTransId="{02F845FC-D67E-45C5-A635-C84612FE9F5C}"/>
    <dgm:cxn modelId="{90D5FE0B-2A04-4158-9BAB-E2C9A59F5D7F}" type="presOf" srcId="{6142E263-EB28-4427-B03B-44F1BBD87668}" destId="{EE6CE239-1A97-4C32-9741-C67583F8FCB8}" srcOrd="0" destOrd="0" presId="urn:microsoft.com/office/officeart/2005/8/layout/radial1"/>
    <dgm:cxn modelId="{B4C21ADB-AE5B-45D2-AC75-DC0F0522E1F8}" srcId="{DAE63E9B-F15A-43D2-9F3A-4A45DCF790AF}" destId="{FAF2480E-0587-4565-9E94-26FBC7CBE7CE}" srcOrd="2" destOrd="0" parTransId="{B46BA2CB-C8E0-437B-B025-7433B6DA1E50}" sibTransId="{6C211CC4-E084-42F0-A8CB-CEBCC68416CD}"/>
    <dgm:cxn modelId="{DF59DD5E-E4FB-4A8A-8DA6-8A069152B9E3}" srcId="{8358D3D0-AF77-45DF-8294-85AEC671969F}" destId="{3C2FABAC-137F-4E54-BC17-7E4A2C98A99C}" srcOrd="1" destOrd="0" parTransId="{02B97FEB-BAF6-43FB-A242-E6F81B2FBDD2}" sibTransId="{FA3C3EA1-A357-4A26-84E2-2AA58DC6694C}"/>
    <dgm:cxn modelId="{B914DC9B-9F1F-4015-8908-DA4A6117C72C}" type="presOf" srcId="{B17A469E-AC2B-4EA1-8FF1-148AE0735981}" destId="{06745AF6-9027-42F0-B8FA-1FAABE68E069}" srcOrd="0" destOrd="2" presId="urn:microsoft.com/office/officeart/2005/8/layout/radial1"/>
    <dgm:cxn modelId="{2BA1AC11-AA1E-4594-82D8-BF376F6CA41A}" type="presOf" srcId="{4EF72E27-A26D-4084-8CAF-2968D3ED35B3}" destId="{16B18C99-B31A-4BD9-B7F3-70AC678186BA}" srcOrd="1" destOrd="0" presId="urn:microsoft.com/office/officeart/2005/8/layout/radial1"/>
    <dgm:cxn modelId="{55104342-D553-4804-9AB3-1E8360A6D90B}" type="presOf" srcId="{FC23F025-FAB4-4B4B-A25B-25AE9E67D5F7}" destId="{78D3DA12-86B3-4AA8-BEE9-5E0F2748B73D}" srcOrd="0" destOrd="1" presId="urn:microsoft.com/office/officeart/2005/8/layout/radial1"/>
    <dgm:cxn modelId="{040C134F-9B32-41E9-93D6-19114053701F}" srcId="{60348D6B-A32D-4977-9098-0206D4E6FA29}" destId="{9517A333-75AA-4905-B748-4359677D3644}" srcOrd="0" destOrd="0" parTransId="{9E8863F9-6A98-47BD-A934-17116111A69B}" sibTransId="{263CA625-380D-4D03-AD8D-E4C09F182F12}"/>
    <dgm:cxn modelId="{6DF7A7F3-FFE6-4735-B839-C878CD6B22E6}" srcId="{DAE63E9B-F15A-43D2-9F3A-4A45DCF790AF}" destId="{E95BAEF5-C65F-4A1D-BF59-394D030BE378}" srcOrd="0" destOrd="0" parTransId="{AE69F6F8-4493-494D-BC29-4EE1F0BA7B31}" sibTransId="{0A95A1FE-FEDB-4872-B8B5-392E9552FF1B}"/>
    <dgm:cxn modelId="{1A87BF2E-3DAC-40AC-9B8E-DF62B5F5E5F4}" type="presOf" srcId="{B0045D8E-CDC4-467F-AC43-16FF58280EC5}" destId="{D854B68C-F918-42A0-81A2-BFB617D1148F}" srcOrd="0" destOrd="0" presId="urn:microsoft.com/office/officeart/2005/8/layout/radial1"/>
    <dgm:cxn modelId="{17E533D0-5B35-4BE7-9883-A194AC5BAFD8}" type="presOf" srcId="{1221060B-6697-480D-B0BC-DA458BE0ACC2}" destId="{309C5752-EF68-4205-A16D-1AD0B94A9010}" srcOrd="0" destOrd="3" presId="urn:microsoft.com/office/officeart/2005/8/layout/radial1"/>
    <dgm:cxn modelId="{5FDE87BF-1167-4CB1-AA30-F3342F828354}" type="presOf" srcId="{E03ACE13-A2E6-4041-94B2-AA5B641603FA}" destId="{309C5752-EF68-4205-A16D-1AD0B94A9010}" srcOrd="0" destOrd="4" presId="urn:microsoft.com/office/officeart/2005/8/layout/radial1"/>
    <dgm:cxn modelId="{E9E90479-E5B3-4F2A-8835-9FAFEF185578}" srcId="{7EE7B9DA-EC69-4671-A80C-1A00CCAF08F8}" destId="{FC23F025-FAB4-4B4B-A25B-25AE9E67D5F7}" srcOrd="0" destOrd="0" parTransId="{E188EE4C-6DFD-4F7B-A166-CD10237381A0}" sibTransId="{E89AA446-CA14-48CE-A2F4-76018EEEC442}"/>
    <dgm:cxn modelId="{655E3FC1-4E95-4E85-AAD5-F46436644051}" srcId="{98E1C5F4-516D-4A15-A5BC-9DA874BA1D4D}" destId="{8358D3D0-AF77-45DF-8294-85AEC671969F}" srcOrd="0" destOrd="0" parTransId="{6142E263-EB28-4427-B03B-44F1BBD87668}" sibTransId="{F84B8C4E-CE94-428D-9F29-87ADA1082827}"/>
    <dgm:cxn modelId="{D2ABD97A-78FB-4020-84DC-6DE7BD7BDFD8}" type="presOf" srcId="{395CA04C-FCA6-46A6-B744-BB2A6B671B21}" destId="{443DDE0C-9E12-49BA-A60B-7D9538C02ED9}" srcOrd="1" destOrd="0" presId="urn:microsoft.com/office/officeart/2005/8/layout/radial1"/>
    <dgm:cxn modelId="{E19CA54D-3B56-44ED-876F-739B339E99D3}" type="presOf" srcId="{9517A333-75AA-4905-B748-4359677D3644}" destId="{309C5752-EF68-4205-A16D-1AD0B94A9010}" srcOrd="0" destOrd="1" presId="urn:microsoft.com/office/officeart/2005/8/layout/radial1"/>
    <dgm:cxn modelId="{B1CA5173-9E7F-4FDF-9171-542A7F08DBC4}" srcId="{B169BCC6-09D6-4685-8666-2EB4467F9037}" destId="{14DD5347-71AA-422F-99DF-7D2AD662B603}" srcOrd="0" destOrd="0" parTransId="{3E9F8E47-F5D0-481B-A3CF-82B2F5438B43}" sibTransId="{E2C2CB7A-863B-4E0E-9FFD-4BB802FC0116}"/>
    <dgm:cxn modelId="{BC9B8780-EAD7-4398-8A1F-90BFD1A5FC9B}" srcId="{98E1C5F4-516D-4A15-A5BC-9DA874BA1D4D}" destId="{B169BCC6-09D6-4685-8666-2EB4467F9037}" srcOrd="3" destOrd="0" parTransId="{395CA04C-FCA6-46A6-B744-BB2A6B671B21}" sibTransId="{9528DC8F-391D-47F5-97BC-A8338BBB0BEB}"/>
    <dgm:cxn modelId="{206F79F3-9762-4AA3-BC56-B9AE015C6320}" srcId="{8358D3D0-AF77-45DF-8294-85AEC671969F}" destId="{EF854769-3B01-4514-B6BB-120247F92CE5}" srcOrd="0" destOrd="0" parTransId="{65C7EA60-C301-4FED-9835-494EDC961E10}" sibTransId="{AFE39E48-FDB0-44B1-8D96-9F97990CC177}"/>
    <dgm:cxn modelId="{FEEA9871-0F6A-4374-B40D-C153650B2063}" type="presOf" srcId="{B169BCC6-09D6-4685-8666-2EB4467F9037}" destId="{06745AF6-9027-42F0-B8FA-1FAABE68E069}" srcOrd="0" destOrd="0" presId="urn:microsoft.com/office/officeart/2005/8/layout/radial1"/>
    <dgm:cxn modelId="{E1EABD9D-6F13-4C1B-8217-BAEADC142E9D}" srcId="{3B2BEB15-0DD2-4341-8A1B-F6EAF5C7CCAD}" destId="{E03ACE13-A2E6-4041-94B2-AA5B641603FA}" srcOrd="1" destOrd="0" parTransId="{DED6F109-8BD5-4581-8559-451638B67D52}" sibTransId="{758DCD70-D58B-47A0-BE74-4B9D7CC11A7E}"/>
    <dgm:cxn modelId="{2D6BAD34-8760-4326-A2CA-3F325B13BCE9}" srcId="{3B2BEB15-0DD2-4341-8A1B-F6EAF5C7CCAD}" destId="{1221060B-6697-480D-B0BC-DA458BE0ACC2}" srcOrd="0" destOrd="0" parTransId="{665C2F15-1EAA-4E07-B46A-D5D1CCE1EAD5}" sibTransId="{72AE9660-068A-42F2-87EA-A70B9A3151C3}"/>
    <dgm:cxn modelId="{BDAE67EB-F9D6-4CD8-AB1F-00B9665F9A08}" srcId="{8897258D-0FD0-4906-B04D-A30D1DA9E72A}" destId="{98E1C5F4-516D-4A15-A5BC-9DA874BA1D4D}" srcOrd="0" destOrd="0" parTransId="{6EA4826A-A326-42FE-A489-7B857B8524FB}" sibTransId="{E8499FE8-9CB8-461B-A403-3A55B69D8664}"/>
    <dgm:cxn modelId="{7AE13A45-E6B8-4A49-BC6D-F157FF180020}" type="presOf" srcId="{2248BFE2-6932-45CD-93BE-4AD1B6AC31B5}" destId="{6B5C019A-2C34-4E1B-9640-9779CE14C96E}" srcOrd="0" destOrd="2" presId="urn:microsoft.com/office/officeart/2005/8/layout/radial1"/>
    <dgm:cxn modelId="{773BAF44-5D93-454D-BDDC-2127F19BAF17}" type="presOf" srcId="{4EF72E27-A26D-4084-8CAF-2968D3ED35B3}" destId="{8575A72C-BB7A-425D-8F21-73118D278201}" srcOrd="0" destOrd="0" presId="urn:microsoft.com/office/officeart/2005/8/layout/radial1"/>
    <dgm:cxn modelId="{E7CD44B0-2104-4A08-9091-ED935F255287}" type="presOf" srcId="{C60FFC8F-97AB-417F-981F-E6A5974EFC24}" destId="{CA10507D-37A6-4C3D-855B-30E033F4BF39}" srcOrd="0" destOrd="0" presId="urn:microsoft.com/office/officeart/2005/8/layout/radial1"/>
    <dgm:cxn modelId="{FEF96D4C-2816-405B-AA78-4658D1079589}" type="presOf" srcId="{E24568A0-8301-422C-B640-EFF4B6750809}" destId="{5D5218EB-7AE1-420E-8CEF-287976432E03}" srcOrd="0" destOrd="0" presId="urn:microsoft.com/office/officeart/2005/8/layout/radial1"/>
    <dgm:cxn modelId="{95BC9DB6-984A-4B58-80E9-AFE21656CC00}" type="presOf" srcId="{8897258D-0FD0-4906-B04D-A30D1DA9E72A}" destId="{79D845C1-A0BB-4FA0-8910-F8A4448E1C9F}" srcOrd="0" destOrd="0" presId="urn:microsoft.com/office/officeart/2005/8/layout/radial1"/>
    <dgm:cxn modelId="{C000EC28-F0FF-4FA4-83C6-CFCF3B42C206}" type="presOf" srcId="{14DD5347-71AA-422F-99DF-7D2AD662B603}" destId="{06745AF6-9027-42F0-B8FA-1FAABE68E069}" srcOrd="0" destOrd="1" presId="urn:microsoft.com/office/officeart/2005/8/layout/radial1"/>
    <dgm:cxn modelId="{0DAAEEA9-43B8-417C-A3C5-B274E9232A14}" srcId="{DAE63E9B-F15A-43D2-9F3A-4A45DCF790AF}" destId="{2248BFE2-6932-45CD-93BE-4AD1B6AC31B5}" srcOrd="1" destOrd="0" parTransId="{D5D1D766-F227-41E1-8989-CAA8BAAC8572}" sibTransId="{DCD212CC-1916-4C62-9ECF-12C4AEC41F8B}"/>
    <dgm:cxn modelId="{AF5B0A1E-12BC-41F7-94D6-59C4C01FA9B6}" type="presParOf" srcId="{79D845C1-A0BB-4FA0-8910-F8A4448E1C9F}" destId="{EB7D7917-854B-4E2F-9B47-BA98B8C9F92D}" srcOrd="0" destOrd="0" presId="urn:microsoft.com/office/officeart/2005/8/layout/radial1"/>
    <dgm:cxn modelId="{B8BAF2DA-0BE7-4ABE-9EBA-3CFA86F19918}" type="presParOf" srcId="{79D845C1-A0BB-4FA0-8910-F8A4448E1C9F}" destId="{EE6CE239-1A97-4C32-9741-C67583F8FCB8}" srcOrd="1" destOrd="0" presId="urn:microsoft.com/office/officeart/2005/8/layout/radial1"/>
    <dgm:cxn modelId="{6BD6F6C5-A885-430F-9195-74A1301FFA8C}" type="presParOf" srcId="{EE6CE239-1A97-4C32-9741-C67583F8FCB8}" destId="{BAF10620-6797-48DC-A008-19EF2453959B}" srcOrd="0" destOrd="0" presId="urn:microsoft.com/office/officeart/2005/8/layout/radial1"/>
    <dgm:cxn modelId="{C509C796-67FA-45A5-B3CF-323FC77D8CDC}" type="presParOf" srcId="{79D845C1-A0BB-4FA0-8910-F8A4448E1C9F}" destId="{20C52D60-4287-4D4D-B988-B37A69FFADC0}" srcOrd="2" destOrd="0" presId="urn:microsoft.com/office/officeart/2005/8/layout/radial1"/>
    <dgm:cxn modelId="{5FD10BCF-FCC3-44E4-BEFB-1B7A07145E08}" type="presParOf" srcId="{79D845C1-A0BB-4FA0-8910-F8A4448E1C9F}" destId="{5D5218EB-7AE1-420E-8CEF-287976432E03}" srcOrd="3" destOrd="0" presId="urn:microsoft.com/office/officeart/2005/8/layout/radial1"/>
    <dgm:cxn modelId="{B308BE8B-CC69-42E0-A592-27BF99AC781A}" type="presParOf" srcId="{5D5218EB-7AE1-420E-8CEF-287976432E03}" destId="{986AF5E4-3C30-4C10-867C-F3F5A37E9ED2}" srcOrd="0" destOrd="0" presId="urn:microsoft.com/office/officeart/2005/8/layout/radial1"/>
    <dgm:cxn modelId="{8F2C68A2-EE1C-4D39-A12F-0970278BE867}" type="presParOf" srcId="{79D845C1-A0BB-4FA0-8910-F8A4448E1C9F}" destId="{D854B68C-F918-42A0-81A2-BFB617D1148F}" srcOrd="4" destOrd="0" presId="urn:microsoft.com/office/officeart/2005/8/layout/radial1"/>
    <dgm:cxn modelId="{6BD2BD7C-A046-490E-9C67-E985B807A8B8}" type="presParOf" srcId="{79D845C1-A0BB-4FA0-8910-F8A4448E1C9F}" destId="{179CB5FE-A91F-475B-8553-A2054A9FCFE3}" srcOrd="5" destOrd="0" presId="urn:microsoft.com/office/officeart/2005/8/layout/radial1"/>
    <dgm:cxn modelId="{2FA918A1-7621-4456-8C28-43383F823CD8}" type="presParOf" srcId="{179CB5FE-A91F-475B-8553-A2054A9FCFE3}" destId="{420AB675-F17F-4651-8275-ED20258BC31B}" srcOrd="0" destOrd="0" presId="urn:microsoft.com/office/officeart/2005/8/layout/radial1"/>
    <dgm:cxn modelId="{A17D1B21-42F4-457C-AAB5-8CF7C6CB9272}" type="presParOf" srcId="{79D845C1-A0BB-4FA0-8910-F8A4448E1C9F}" destId="{309C5752-EF68-4205-A16D-1AD0B94A9010}" srcOrd="6" destOrd="0" presId="urn:microsoft.com/office/officeart/2005/8/layout/radial1"/>
    <dgm:cxn modelId="{11DD35AD-E0EE-4F6D-9480-0155F085EA63}" type="presParOf" srcId="{79D845C1-A0BB-4FA0-8910-F8A4448E1C9F}" destId="{EABDE674-76D5-498A-84CE-E9CA714346E3}" srcOrd="7" destOrd="0" presId="urn:microsoft.com/office/officeart/2005/8/layout/radial1"/>
    <dgm:cxn modelId="{96197D8F-484B-4C82-9F2A-BBA4E72BA618}" type="presParOf" srcId="{EABDE674-76D5-498A-84CE-E9CA714346E3}" destId="{443DDE0C-9E12-49BA-A60B-7D9538C02ED9}" srcOrd="0" destOrd="0" presId="urn:microsoft.com/office/officeart/2005/8/layout/radial1"/>
    <dgm:cxn modelId="{DFCA89E5-5064-42DC-9690-002F94BCA2FF}" type="presParOf" srcId="{79D845C1-A0BB-4FA0-8910-F8A4448E1C9F}" destId="{06745AF6-9027-42F0-B8FA-1FAABE68E069}" srcOrd="8" destOrd="0" presId="urn:microsoft.com/office/officeart/2005/8/layout/radial1"/>
    <dgm:cxn modelId="{55FB8E72-94A4-466D-9BB2-9B32ABEC0B9A}" type="presParOf" srcId="{79D845C1-A0BB-4FA0-8910-F8A4448E1C9F}" destId="{8575A72C-BB7A-425D-8F21-73118D278201}" srcOrd="9" destOrd="0" presId="urn:microsoft.com/office/officeart/2005/8/layout/radial1"/>
    <dgm:cxn modelId="{18226BF3-400F-497E-A9F3-BC94DEF2E15A}" type="presParOf" srcId="{8575A72C-BB7A-425D-8F21-73118D278201}" destId="{16B18C99-B31A-4BD9-B7F3-70AC678186BA}" srcOrd="0" destOrd="0" presId="urn:microsoft.com/office/officeart/2005/8/layout/radial1"/>
    <dgm:cxn modelId="{C59D0C03-15F7-4FD6-BAD8-F1EAF244E1A7}" type="presParOf" srcId="{79D845C1-A0BB-4FA0-8910-F8A4448E1C9F}" destId="{6B5C019A-2C34-4E1B-9640-9779CE14C96E}" srcOrd="10" destOrd="0" presId="urn:microsoft.com/office/officeart/2005/8/layout/radial1"/>
    <dgm:cxn modelId="{51FDFCD0-1650-47D2-9F6A-5D8769296447}" type="presParOf" srcId="{79D845C1-A0BB-4FA0-8910-F8A4448E1C9F}" destId="{CA10507D-37A6-4C3D-855B-30E033F4BF39}" srcOrd="11" destOrd="0" presId="urn:microsoft.com/office/officeart/2005/8/layout/radial1"/>
    <dgm:cxn modelId="{83B9742C-53B2-4A1C-BC6F-B84CE3D9999F}" type="presParOf" srcId="{CA10507D-37A6-4C3D-855B-30E033F4BF39}" destId="{71F7C60D-C743-4C59-ABDF-190C10A0D0D7}" srcOrd="0" destOrd="0" presId="urn:microsoft.com/office/officeart/2005/8/layout/radial1"/>
    <dgm:cxn modelId="{7761D829-9059-4F92-AE88-7DD6C5662EA2}" type="presParOf" srcId="{79D845C1-A0BB-4FA0-8910-F8A4448E1C9F}" destId="{78D3DA12-86B3-4AA8-BEE9-5E0F2748B73D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D7917-854B-4E2F-9B47-BA98B8C9F92D}">
      <dsp:nvSpPr>
        <dsp:cNvPr id="0" name=""/>
        <dsp:cNvSpPr/>
      </dsp:nvSpPr>
      <dsp:spPr>
        <a:xfrm>
          <a:off x="1907266" y="2474003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Mebank Dynamic build</a:t>
          </a:r>
        </a:p>
      </dsp:txBody>
      <dsp:txXfrm>
        <a:off x="2152105" y="2718842"/>
        <a:ext cx="1182189" cy="1182189"/>
      </dsp:txXfrm>
    </dsp:sp>
    <dsp:sp modelId="{EE6CE239-1A97-4C32-9741-C67583F8FCB8}">
      <dsp:nvSpPr>
        <dsp:cNvPr id="0" name=""/>
        <dsp:cNvSpPr/>
      </dsp:nvSpPr>
      <dsp:spPr>
        <a:xfrm rot="16200000">
          <a:off x="2490335" y="2193713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556" y="2208495"/>
        <a:ext cx="25286" cy="25286"/>
      </dsp:txXfrm>
    </dsp:sp>
    <dsp:sp modelId="{20C52D60-4287-4D4D-B988-B37A69FFADC0}">
      <dsp:nvSpPr>
        <dsp:cNvPr id="0" name=""/>
        <dsp:cNvSpPr/>
      </dsp:nvSpPr>
      <dsp:spPr>
        <a:xfrm>
          <a:off x="1907266" y="296406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Styles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Left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Center</a:t>
          </a:r>
        </a:p>
      </dsp:txBody>
      <dsp:txXfrm>
        <a:off x="2152105" y="541245"/>
        <a:ext cx="1182189" cy="1182189"/>
      </dsp:txXfrm>
    </dsp:sp>
    <dsp:sp modelId="{5D5218EB-7AE1-420E-8CEF-287976432E03}">
      <dsp:nvSpPr>
        <dsp:cNvPr id="0" name=""/>
        <dsp:cNvSpPr/>
      </dsp:nvSpPr>
      <dsp:spPr>
        <a:xfrm rot="19800000">
          <a:off x="3433262" y="2738112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484" y="2752894"/>
        <a:ext cx="25286" cy="25286"/>
      </dsp:txXfrm>
    </dsp:sp>
    <dsp:sp modelId="{D854B68C-F918-42A0-81A2-BFB617D1148F}">
      <dsp:nvSpPr>
        <dsp:cNvPr id="0" name=""/>
        <dsp:cNvSpPr/>
      </dsp:nvSpPr>
      <dsp:spPr>
        <a:xfrm>
          <a:off x="3793120" y="1385204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Frames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Optional (2-4 frames)</a:t>
          </a:r>
        </a:p>
      </dsp:txBody>
      <dsp:txXfrm>
        <a:off x="4037959" y="1630043"/>
        <a:ext cx="1182189" cy="1182189"/>
      </dsp:txXfrm>
    </dsp:sp>
    <dsp:sp modelId="{179CB5FE-A91F-475B-8553-A2054A9FCFE3}">
      <dsp:nvSpPr>
        <dsp:cNvPr id="0" name=""/>
        <dsp:cNvSpPr/>
      </dsp:nvSpPr>
      <dsp:spPr>
        <a:xfrm rot="1800000">
          <a:off x="3433262" y="3826911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484" y="3841693"/>
        <a:ext cx="25286" cy="25286"/>
      </dsp:txXfrm>
    </dsp:sp>
    <dsp:sp modelId="{309C5752-EF68-4205-A16D-1AD0B94A9010}">
      <dsp:nvSpPr>
        <dsp:cNvPr id="0" name=""/>
        <dsp:cNvSpPr/>
      </dsp:nvSpPr>
      <dsp:spPr>
        <a:xfrm>
          <a:off x="3793120" y="3562802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Transitions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Slide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Left/Right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Top/Bottom</a:t>
          </a:r>
        </a:p>
      </dsp:txBody>
      <dsp:txXfrm>
        <a:off x="4037959" y="3807641"/>
        <a:ext cx="1182189" cy="1182189"/>
      </dsp:txXfrm>
    </dsp:sp>
    <dsp:sp modelId="{EABDE674-76D5-498A-84CE-E9CA714346E3}">
      <dsp:nvSpPr>
        <dsp:cNvPr id="0" name=""/>
        <dsp:cNvSpPr/>
      </dsp:nvSpPr>
      <dsp:spPr>
        <a:xfrm rot="5400000">
          <a:off x="2490335" y="4371310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556" y="4386092"/>
        <a:ext cx="25286" cy="25286"/>
      </dsp:txXfrm>
    </dsp:sp>
    <dsp:sp modelId="{06745AF6-9027-42F0-B8FA-1FAABE68E069}">
      <dsp:nvSpPr>
        <dsp:cNvPr id="0" name=""/>
        <dsp:cNvSpPr/>
      </dsp:nvSpPr>
      <dsp:spPr>
        <a:xfrm>
          <a:off x="1907266" y="4651600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Font styles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Dropdown menu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Sizes (S/M/L/XL/XXL)</a:t>
          </a:r>
        </a:p>
      </dsp:txBody>
      <dsp:txXfrm>
        <a:off x="2152105" y="4896439"/>
        <a:ext cx="1182189" cy="1182189"/>
      </dsp:txXfrm>
    </dsp:sp>
    <dsp:sp modelId="{8575A72C-BB7A-425D-8F21-73118D278201}">
      <dsp:nvSpPr>
        <dsp:cNvPr id="0" name=""/>
        <dsp:cNvSpPr/>
      </dsp:nvSpPr>
      <dsp:spPr>
        <a:xfrm rot="9000000">
          <a:off x="1547407" y="3826911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87629" y="3841693"/>
        <a:ext cx="25286" cy="25286"/>
      </dsp:txXfrm>
    </dsp:sp>
    <dsp:sp modelId="{6B5C019A-2C34-4E1B-9640-9779CE14C96E}">
      <dsp:nvSpPr>
        <dsp:cNvPr id="0" name=""/>
        <dsp:cNvSpPr/>
      </dsp:nvSpPr>
      <dsp:spPr>
        <a:xfrm>
          <a:off x="21411" y="3562802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Additional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Rate formatting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Video Assets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Leaderboard (Image copy expanding)</a:t>
          </a:r>
        </a:p>
      </dsp:txBody>
      <dsp:txXfrm>
        <a:off x="266250" y="3807641"/>
        <a:ext cx="1182189" cy="1182189"/>
      </dsp:txXfrm>
    </dsp:sp>
    <dsp:sp modelId="{CA10507D-37A6-4C3D-855B-30E033F4BF39}">
      <dsp:nvSpPr>
        <dsp:cNvPr id="0" name=""/>
        <dsp:cNvSpPr/>
      </dsp:nvSpPr>
      <dsp:spPr>
        <a:xfrm rot="12600000">
          <a:off x="1547407" y="2738112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87629" y="2752894"/>
        <a:ext cx="25286" cy="25286"/>
      </dsp:txXfrm>
    </dsp:sp>
    <dsp:sp modelId="{78D3DA12-86B3-4AA8-BEE9-5E0F2748B73D}">
      <dsp:nvSpPr>
        <dsp:cNvPr id="0" name=""/>
        <dsp:cNvSpPr/>
      </dsp:nvSpPr>
      <dsp:spPr>
        <a:xfrm>
          <a:off x="21411" y="1385204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T&amp;CS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Expand/Collapse on click</a:t>
          </a:r>
        </a:p>
      </dsp:txBody>
      <dsp:txXfrm>
        <a:off x="266250" y="1630043"/>
        <a:ext cx="1182189" cy="1182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070A-9130-417B-9407-CE2E1E71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265CAEF7.dotm</Template>
  <TotalTime>33</TotalTime>
  <Pages>1</Pages>
  <Words>4</Words>
  <Characters>25</Characters>
  <Application>Microsoft Office Word</Application>
  <DocSecurity>0</DocSecurity>
  <Lines>1</Lines>
  <Paragraphs>1</Paragraphs>
  <ScaleCrop>false</ScaleCrop>
  <Company>Interpublic Group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Sadaula, Dipak (SYD-UMW)</dc:creator>
  <cp:keywords/>
  <dc:description/>
  <cp:lastModifiedBy>Sadaula, Dipak (SYD-UMW)</cp:lastModifiedBy>
  <cp:revision>45</cp:revision>
  <dcterms:created xsi:type="dcterms:W3CDTF">2019-02-04T04:53:00Z</dcterms:created>
  <dcterms:modified xsi:type="dcterms:W3CDTF">2019-02-05T23:05:00Z</dcterms:modified>
</cp:coreProperties>
</file>